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77" w:rsidRPr="00E7744A" w:rsidRDefault="00676CDE" w:rsidP="00E7744A">
      <w:pPr>
        <w:pStyle w:val="Titre1"/>
        <w:spacing w:before="0"/>
        <w:jc w:val="center"/>
        <w:rPr>
          <w:sz w:val="36"/>
        </w:rPr>
      </w:pPr>
      <w:r w:rsidRPr="00E7744A">
        <w:rPr>
          <w:sz w:val="36"/>
        </w:rPr>
        <w:t>Protocole</w:t>
      </w:r>
    </w:p>
    <w:p w:rsidR="00676CDE" w:rsidRPr="00BB5D66" w:rsidRDefault="00676CDE" w:rsidP="00BB5D66">
      <w:pPr>
        <w:spacing w:after="0"/>
        <w:jc w:val="center"/>
        <w:rPr>
          <w:rFonts w:ascii="Arial" w:hAnsi="Arial" w:cs="Arial"/>
          <w:sz w:val="24"/>
        </w:rPr>
      </w:pPr>
    </w:p>
    <w:p w:rsidR="00676CDE" w:rsidRPr="00BB5D66" w:rsidRDefault="00676CDE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Header : </w:t>
      </w:r>
    </w:p>
    <w:p w:rsidR="00676CDE" w:rsidRPr="00BB5D66" w:rsidRDefault="00676CDE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Commande</w:t>
      </w:r>
      <w:r w:rsidR="001A1A97"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1 octet</w:t>
      </w:r>
    </w:p>
    <w:p w:rsidR="00676CDE" w:rsidRPr="00BB5D66" w:rsidRDefault="00676CDE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BB5D66">
        <w:rPr>
          <w:rFonts w:ascii="Arial" w:hAnsi="Arial" w:cs="Arial"/>
        </w:rPr>
        <w:t>IdUser</w:t>
      </w:r>
      <w:proofErr w:type="spellEnd"/>
      <w:r w:rsidR="001A1A97"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4 octets</w:t>
      </w:r>
    </w:p>
    <w:p w:rsidR="00676CDE" w:rsidRPr="00BB5D66" w:rsidRDefault="00676CDE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BB5D66">
        <w:rPr>
          <w:rFonts w:ascii="Arial" w:hAnsi="Arial" w:cs="Arial"/>
        </w:rPr>
        <w:t>Timestamp</w:t>
      </w:r>
      <w:proofErr w:type="spellEnd"/>
      <w:r w:rsidR="001A1A97"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4 octets</w:t>
      </w:r>
    </w:p>
    <w:p w:rsidR="00676CDE" w:rsidRPr="00BB5D66" w:rsidRDefault="00676CDE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BB5D66">
        <w:rPr>
          <w:rFonts w:ascii="Arial" w:hAnsi="Arial" w:cs="Arial"/>
        </w:rPr>
        <w:t>IdSalon</w:t>
      </w:r>
      <w:proofErr w:type="spellEnd"/>
      <w:r w:rsidR="001A1A97"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1 octet</w:t>
      </w:r>
    </w:p>
    <w:p w:rsidR="00676CDE" w:rsidRDefault="00676CDE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Taille</w:t>
      </w:r>
      <w:r w:rsidR="001A1A97"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4 octets</w:t>
      </w:r>
    </w:p>
    <w:p w:rsidR="001A1A97" w:rsidRPr="00BB5D66" w:rsidRDefault="001A1A97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NumMessage</w:t>
      </w:r>
      <w:proofErr w:type="spellEnd"/>
      <w:r>
        <w:rPr>
          <w:rFonts w:ascii="Arial" w:hAnsi="Arial" w:cs="Arial"/>
        </w:rPr>
        <w:t> : 4 octets</w:t>
      </w:r>
    </w:p>
    <w:p w:rsidR="00676CDE" w:rsidRPr="00BB5D66" w:rsidRDefault="00676CDE" w:rsidP="00BB5D66">
      <w:pPr>
        <w:spacing w:after="0"/>
        <w:rPr>
          <w:rFonts w:ascii="Arial" w:hAnsi="Arial" w:cs="Arial"/>
        </w:rPr>
      </w:pPr>
    </w:p>
    <w:p w:rsidR="00676CDE" w:rsidRPr="00BB5D66" w:rsidRDefault="00676CDE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Data :</w:t>
      </w:r>
    </w:p>
    <w:p w:rsidR="00676CDE" w:rsidRPr="00BB5D66" w:rsidRDefault="00676CDE" w:rsidP="00BB5D66">
      <w:pPr>
        <w:pStyle w:val="Paragraphedeliste"/>
        <w:numPr>
          <w:ilvl w:val="1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Chaine de caractères de taille 140</w:t>
      </w:r>
    </w:p>
    <w:p w:rsidR="00676CDE" w:rsidRPr="00BB5D66" w:rsidRDefault="00676CDE" w:rsidP="00BB5D66">
      <w:pPr>
        <w:pStyle w:val="Paragraphedeliste"/>
        <w:spacing w:after="0"/>
        <w:ind w:left="1440"/>
        <w:rPr>
          <w:rFonts w:ascii="Arial" w:hAnsi="Arial" w:cs="Arial"/>
        </w:rPr>
      </w:pPr>
    </w:p>
    <w:p w:rsidR="00676CDE" w:rsidRDefault="00676CDE" w:rsidP="00E7744A">
      <w:pPr>
        <w:pStyle w:val="Titre3"/>
      </w:pPr>
      <w:r w:rsidRPr="00BB5D66">
        <w:t>Entête du message :</w:t>
      </w:r>
    </w:p>
    <w:p w:rsidR="00E7744A" w:rsidRPr="00BB5D66" w:rsidRDefault="00E7744A" w:rsidP="00BB5D66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327"/>
        <w:gridCol w:w="1463"/>
        <w:gridCol w:w="1358"/>
        <w:gridCol w:w="1260"/>
        <w:gridCol w:w="1129"/>
        <w:gridCol w:w="1271"/>
      </w:tblGrid>
      <w:tr w:rsidR="00D03A01" w:rsidRPr="00BB5D66" w:rsidTr="00D03A01">
        <w:trPr>
          <w:jc w:val="center"/>
        </w:trPr>
        <w:tc>
          <w:tcPr>
            <w:tcW w:w="148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Commande</w:t>
            </w:r>
          </w:p>
        </w:tc>
        <w:tc>
          <w:tcPr>
            <w:tcW w:w="1327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46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35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6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Size</w:t>
            </w:r>
          </w:p>
        </w:tc>
        <w:tc>
          <w:tcPr>
            <w:tcW w:w="112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NumMsg</w:t>
            </w:r>
            <w:proofErr w:type="spellEnd"/>
          </w:p>
        </w:tc>
        <w:tc>
          <w:tcPr>
            <w:tcW w:w="1271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Data</w:t>
            </w:r>
          </w:p>
        </w:tc>
      </w:tr>
    </w:tbl>
    <w:p w:rsidR="00676CDE" w:rsidRPr="00BB5D66" w:rsidRDefault="00676CDE" w:rsidP="00BB5D66">
      <w:pPr>
        <w:spacing w:after="0"/>
        <w:rPr>
          <w:rFonts w:ascii="Arial" w:hAnsi="Arial" w:cs="Arial"/>
        </w:rPr>
      </w:pPr>
    </w:p>
    <w:p w:rsidR="00676CDE" w:rsidRDefault="00676CDE" w:rsidP="00E7744A">
      <w:pPr>
        <w:pStyle w:val="Titre3"/>
      </w:pPr>
      <w:r w:rsidRPr="00BB5D66">
        <w:t>Commande</w:t>
      </w:r>
      <w:r w:rsidR="00A60598" w:rsidRPr="00BB5D66">
        <w:t>s</w:t>
      </w:r>
      <w:r w:rsidRPr="00BB5D66">
        <w:t> </w:t>
      </w:r>
      <w:r w:rsidR="00A60598" w:rsidRPr="00BB5D66">
        <w:t>clientes</w:t>
      </w:r>
      <w:r w:rsidRPr="00BB5D66">
        <w:t>:</w:t>
      </w:r>
    </w:p>
    <w:p w:rsidR="00BB5D66" w:rsidRPr="00BB5D66" w:rsidRDefault="00BB5D66" w:rsidP="00BB5D66">
      <w:pPr>
        <w:spacing w:after="0"/>
        <w:rPr>
          <w:rFonts w:ascii="Arial" w:hAnsi="Arial" w:cs="Arial"/>
        </w:rPr>
      </w:pPr>
    </w:p>
    <w:p w:rsidR="00676CDE" w:rsidRDefault="00676CDE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0 :</w:t>
      </w:r>
      <w:r w:rsidR="00C657E1" w:rsidRPr="00BB5D66">
        <w:rPr>
          <w:rFonts w:ascii="Arial" w:hAnsi="Arial" w:cs="Arial"/>
        </w:rPr>
        <w:t xml:space="preserve"> </w:t>
      </w:r>
      <w:proofErr w:type="spellStart"/>
      <w:r w:rsidR="00C657E1" w:rsidRPr="00BB5D66">
        <w:rPr>
          <w:rFonts w:ascii="Arial" w:hAnsi="Arial" w:cs="Arial"/>
        </w:rPr>
        <w:t>Connect</w:t>
      </w:r>
      <w:proofErr w:type="spellEnd"/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1293"/>
        <w:gridCol w:w="1367"/>
        <w:gridCol w:w="1293"/>
        <w:gridCol w:w="1298"/>
        <w:gridCol w:w="1270"/>
        <w:gridCol w:w="1474"/>
      </w:tblGrid>
      <w:tr w:rsidR="00D03A01" w:rsidRPr="00BB5D66" w:rsidTr="00D03A01">
        <w:trPr>
          <w:jc w:val="center"/>
        </w:trPr>
        <w:tc>
          <w:tcPr>
            <w:tcW w:w="129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29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367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29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29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7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7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Username</w:t>
            </w:r>
            <w:proofErr w:type="spellEnd"/>
          </w:p>
        </w:tc>
      </w:tr>
    </w:tbl>
    <w:p w:rsidR="00E944DD" w:rsidRPr="00E944DD" w:rsidRDefault="00E944DD" w:rsidP="00BB5D66">
      <w:pPr>
        <w:spacing w:after="0"/>
        <w:rPr>
          <w:rFonts w:ascii="Arial" w:hAnsi="Arial" w:cs="Arial"/>
          <w:sz w:val="10"/>
        </w:rPr>
      </w:pPr>
    </w:p>
    <w:p w:rsidR="00676CDE" w:rsidRDefault="00E944DD" w:rsidP="00BB5D66">
      <w:p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Le message </w:t>
      </w:r>
      <w:proofErr w:type="spellStart"/>
      <w:r w:rsidRPr="00BB5D66">
        <w:rPr>
          <w:rFonts w:ascii="Arial" w:hAnsi="Arial" w:cs="Arial"/>
        </w:rPr>
        <w:t>Connect</w:t>
      </w:r>
      <w:proofErr w:type="spellEnd"/>
      <w:r w:rsidRPr="00BB5D66">
        <w:rPr>
          <w:rFonts w:ascii="Arial" w:hAnsi="Arial" w:cs="Arial"/>
        </w:rPr>
        <w:t xml:space="preserve"> renvoie 1 si la connexion est autorisée et 0 si l’utilisateur est déjà connecté ou que le serveur refuse la</w:t>
      </w:r>
      <w:r>
        <w:rPr>
          <w:rFonts w:ascii="Arial" w:hAnsi="Arial" w:cs="Arial"/>
        </w:rPr>
        <w:t xml:space="preserve"> </w:t>
      </w:r>
      <w:r w:rsidRPr="00BB5D66">
        <w:rPr>
          <w:rFonts w:ascii="Arial" w:hAnsi="Arial" w:cs="Arial"/>
        </w:rPr>
        <w:t>connexion.</w:t>
      </w:r>
    </w:p>
    <w:p w:rsidR="00E944DD" w:rsidRPr="00BB5D66" w:rsidRDefault="00E944DD" w:rsidP="00BB5D66">
      <w:pPr>
        <w:spacing w:after="0"/>
        <w:rPr>
          <w:rFonts w:ascii="Arial" w:hAnsi="Arial" w:cs="Arial"/>
        </w:rPr>
      </w:pPr>
    </w:p>
    <w:p w:rsidR="00676CDE" w:rsidRDefault="00676CDE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1 : </w:t>
      </w:r>
      <w:proofErr w:type="spellStart"/>
      <w:r w:rsidRPr="00BB5D66">
        <w:rPr>
          <w:rFonts w:ascii="Arial" w:hAnsi="Arial" w:cs="Arial"/>
        </w:rPr>
        <w:t>Join</w:t>
      </w:r>
      <w:proofErr w:type="spellEnd"/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386"/>
        <w:gridCol w:w="1350"/>
        <w:gridCol w:w="1269"/>
        <w:gridCol w:w="1275"/>
        <w:gridCol w:w="1244"/>
        <w:gridCol w:w="1496"/>
      </w:tblGrid>
      <w:tr w:rsidR="00D03A01" w:rsidRPr="00BB5D66" w:rsidTr="00D03A01">
        <w:trPr>
          <w:jc w:val="center"/>
        </w:trPr>
        <w:tc>
          <w:tcPr>
            <w:tcW w:w="126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1</w:t>
            </w:r>
          </w:p>
        </w:tc>
        <w:tc>
          <w:tcPr>
            <w:tcW w:w="1386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5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26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27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4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Roomname</w:t>
            </w:r>
            <w:proofErr w:type="spellEnd"/>
          </w:p>
        </w:tc>
      </w:tr>
    </w:tbl>
    <w:p w:rsidR="00E944DD" w:rsidRPr="00E944DD" w:rsidRDefault="00E944DD" w:rsidP="00E944DD">
      <w:pPr>
        <w:spacing w:after="0"/>
        <w:jc w:val="both"/>
        <w:rPr>
          <w:rFonts w:ascii="Arial" w:hAnsi="Arial" w:cs="Arial"/>
          <w:sz w:val="10"/>
        </w:rPr>
      </w:pPr>
    </w:p>
    <w:p w:rsidR="00E944DD" w:rsidRDefault="00E944DD" w:rsidP="00E944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message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ne fonctionne que si l’utilisateur est déjà connecté. Le serveur répondra 0 si l’utilisateur n’est pas connecté où s’il est déjà présent dans ce salon. Sinon, il retourne l’</w:t>
      </w:r>
      <w:proofErr w:type="spellStart"/>
      <w:r>
        <w:rPr>
          <w:rFonts w:ascii="Arial" w:hAnsi="Arial" w:cs="Arial"/>
        </w:rPr>
        <w:t>IdSalon</w:t>
      </w:r>
      <w:proofErr w:type="spellEnd"/>
      <w:r>
        <w:rPr>
          <w:rFonts w:ascii="Arial" w:hAnsi="Arial" w:cs="Arial"/>
        </w:rPr>
        <w:t>.</w:t>
      </w:r>
    </w:p>
    <w:p w:rsidR="00676CDE" w:rsidRPr="00BB5D66" w:rsidRDefault="00676CDE" w:rsidP="00BB5D66">
      <w:pPr>
        <w:spacing w:after="0"/>
        <w:rPr>
          <w:rFonts w:ascii="Arial" w:hAnsi="Arial" w:cs="Arial"/>
        </w:rPr>
      </w:pPr>
    </w:p>
    <w:p w:rsidR="00676CDE" w:rsidRDefault="00676CDE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2 : Say</w:t>
      </w:r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1377"/>
        <w:gridCol w:w="1339"/>
        <w:gridCol w:w="1400"/>
        <w:gridCol w:w="1259"/>
        <w:gridCol w:w="1226"/>
        <w:gridCol w:w="1435"/>
      </w:tblGrid>
      <w:tr w:rsidR="00D03A01" w:rsidRPr="00BB5D66" w:rsidTr="00D03A01">
        <w:trPr>
          <w:jc w:val="center"/>
        </w:trPr>
        <w:tc>
          <w:tcPr>
            <w:tcW w:w="1252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2</w:t>
            </w:r>
          </w:p>
        </w:tc>
        <w:tc>
          <w:tcPr>
            <w:tcW w:w="1377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3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40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5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26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Message</w:t>
            </w:r>
          </w:p>
        </w:tc>
      </w:tr>
    </w:tbl>
    <w:p w:rsidR="00676CDE" w:rsidRPr="00E944DD" w:rsidRDefault="00676CDE" w:rsidP="00BB5D66">
      <w:pPr>
        <w:spacing w:after="0"/>
        <w:rPr>
          <w:rFonts w:ascii="Arial" w:hAnsi="Arial" w:cs="Arial"/>
          <w:sz w:val="10"/>
        </w:rPr>
      </w:pPr>
    </w:p>
    <w:p w:rsidR="00E944DD" w:rsidRDefault="00E944DD" w:rsidP="00E944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Le message Say retourne 0 si l’utilisateur n’est pas connecté ou n’est pas dans un salon. Il retourne 1 sinon.</w:t>
      </w:r>
    </w:p>
    <w:p w:rsidR="00E944DD" w:rsidRPr="00BB5D66" w:rsidRDefault="00E944DD" w:rsidP="00BB5D66">
      <w:pPr>
        <w:spacing w:after="0"/>
        <w:rPr>
          <w:rFonts w:ascii="Arial" w:hAnsi="Arial" w:cs="Arial"/>
        </w:rPr>
      </w:pPr>
    </w:p>
    <w:p w:rsidR="00C657E1" w:rsidRDefault="00C657E1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3 : </w:t>
      </w:r>
      <w:proofErr w:type="spellStart"/>
      <w:r w:rsidRPr="00BB5D66">
        <w:rPr>
          <w:rFonts w:ascii="Arial" w:hAnsi="Arial" w:cs="Arial"/>
        </w:rPr>
        <w:t>Leave</w:t>
      </w:r>
      <w:proofErr w:type="spellEnd"/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394"/>
        <w:gridCol w:w="1361"/>
        <w:gridCol w:w="1415"/>
        <w:gridCol w:w="1290"/>
        <w:gridCol w:w="1260"/>
        <w:gridCol w:w="1285"/>
      </w:tblGrid>
      <w:tr w:rsidR="00D03A01" w:rsidRPr="00BB5D66" w:rsidTr="00D03A01">
        <w:trPr>
          <w:jc w:val="center"/>
        </w:trPr>
        <w:tc>
          <w:tcPr>
            <w:tcW w:w="128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3</w:t>
            </w:r>
          </w:p>
        </w:tc>
        <w:tc>
          <w:tcPr>
            <w:tcW w:w="139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61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41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9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6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</w:tr>
    </w:tbl>
    <w:p w:rsidR="00C657E1" w:rsidRPr="00E944DD" w:rsidRDefault="00C657E1" w:rsidP="00BB5D66">
      <w:pPr>
        <w:spacing w:after="0"/>
        <w:rPr>
          <w:rFonts w:ascii="Arial" w:hAnsi="Arial" w:cs="Arial"/>
          <w:sz w:val="10"/>
        </w:rPr>
      </w:pPr>
    </w:p>
    <w:p w:rsidR="00E944DD" w:rsidRDefault="00E944DD" w:rsidP="00BB5D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 message </w:t>
      </w: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renvoie 0 si l’utilisateur n’est pas connecté ou n’est pas dans un salon. Il renvoie 1 sinon.</w:t>
      </w:r>
    </w:p>
    <w:p w:rsidR="00E944DD" w:rsidRDefault="00E944DD" w:rsidP="00BB5D66">
      <w:pPr>
        <w:spacing w:after="0"/>
        <w:rPr>
          <w:rFonts w:ascii="Arial" w:hAnsi="Arial" w:cs="Arial"/>
        </w:rPr>
      </w:pPr>
    </w:p>
    <w:p w:rsidR="00E944DD" w:rsidRDefault="00E944DD" w:rsidP="00BB5D66">
      <w:pPr>
        <w:spacing w:after="0"/>
        <w:rPr>
          <w:rFonts w:ascii="Arial" w:hAnsi="Arial" w:cs="Arial"/>
        </w:rPr>
      </w:pPr>
    </w:p>
    <w:p w:rsidR="00E944DD" w:rsidRPr="00BB5D66" w:rsidRDefault="00E944DD" w:rsidP="00BB5D66">
      <w:pPr>
        <w:spacing w:after="0"/>
        <w:rPr>
          <w:rFonts w:ascii="Arial" w:hAnsi="Arial" w:cs="Arial"/>
        </w:rPr>
      </w:pPr>
    </w:p>
    <w:p w:rsidR="00C657E1" w:rsidRDefault="00C657E1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lastRenderedPageBreak/>
        <w:t xml:space="preserve">4 : </w:t>
      </w:r>
      <w:proofErr w:type="spellStart"/>
      <w:r w:rsidRPr="00BB5D66">
        <w:rPr>
          <w:rFonts w:ascii="Arial" w:hAnsi="Arial" w:cs="Arial"/>
        </w:rPr>
        <w:t>Disconnect</w:t>
      </w:r>
      <w:proofErr w:type="spellEnd"/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406"/>
        <w:gridCol w:w="1375"/>
        <w:gridCol w:w="1305"/>
        <w:gridCol w:w="1310"/>
        <w:gridCol w:w="1283"/>
        <w:gridCol w:w="1305"/>
      </w:tblGrid>
      <w:tr w:rsidR="00D03A01" w:rsidRPr="00BB5D66" w:rsidTr="00D03A01">
        <w:trPr>
          <w:jc w:val="center"/>
        </w:trPr>
        <w:tc>
          <w:tcPr>
            <w:tcW w:w="130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4</w:t>
            </w:r>
          </w:p>
        </w:tc>
        <w:tc>
          <w:tcPr>
            <w:tcW w:w="1406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7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30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31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8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0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</w:tr>
    </w:tbl>
    <w:p w:rsidR="00E944DD" w:rsidRPr="00E944DD" w:rsidRDefault="00E944DD" w:rsidP="00E944DD">
      <w:pPr>
        <w:spacing w:after="0"/>
        <w:jc w:val="both"/>
        <w:rPr>
          <w:rFonts w:ascii="Arial" w:hAnsi="Arial" w:cs="Arial"/>
          <w:sz w:val="10"/>
        </w:rPr>
      </w:pPr>
    </w:p>
    <w:p w:rsidR="00E944DD" w:rsidRDefault="008A2F9A" w:rsidP="00E944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message </w:t>
      </w:r>
      <w:proofErr w:type="spellStart"/>
      <w:r>
        <w:rPr>
          <w:rFonts w:ascii="Arial" w:hAnsi="Arial" w:cs="Arial"/>
        </w:rPr>
        <w:t>Disconnect</w:t>
      </w:r>
      <w:proofErr w:type="spellEnd"/>
      <w:r>
        <w:rPr>
          <w:rFonts w:ascii="Arial" w:hAnsi="Arial" w:cs="Arial"/>
        </w:rPr>
        <w:t xml:space="preserve"> renvoie 0 si l’utilisateur n’est pas connecté et 1 sinon.</w:t>
      </w:r>
    </w:p>
    <w:p w:rsidR="00C657E1" w:rsidRPr="00BB5D66" w:rsidRDefault="00C657E1" w:rsidP="00BB5D66">
      <w:pPr>
        <w:spacing w:after="0"/>
        <w:rPr>
          <w:rFonts w:ascii="Arial" w:hAnsi="Arial" w:cs="Arial"/>
        </w:rPr>
      </w:pPr>
    </w:p>
    <w:p w:rsidR="00C657E1" w:rsidRDefault="00C657E1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5 : </w:t>
      </w:r>
      <w:proofErr w:type="spellStart"/>
      <w:r w:rsidRPr="00BB5D66">
        <w:rPr>
          <w:rFonts w:ascii="Arial" w:hAnsi="Arial" w:cs="Arial"/>
        </w:rPr>
        <w:t>Ack</w:t>
      </w:r>
      <w:proofErr w:type="spellEnd"/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76"/>
        <w:gridCol w:w="1339"/>
        <w:gridCol w:w="1400"/>
        <w:gridCol w:w="1259"/>
        <w:gridCol w:w="1225"/>
        <w:gridCol w:w="1296"/>
      </w:tblGrid>
      <w:tr w:rsidR="00D03A01" w:rsidRPr="00BB5D66" w:rsidTr="00D03A01">
        <w:trPr>
          <w:jc w:val="center"/>
        </w:trPr>
        <w:tc>
          <w:tcPr>
            <w:tcW w:w="1393" w:type="dxa"/>
          </w:tcPr>
          <w:p w:rsidR="00D03A01" w:rsidRPr="00BB5D66" w:rsidRDefault="00D03A01" w:rsidP="00BB5D66">
            <w:pPr>
              <w:tabs>
                <w:tab w:val="center" w:pos="659"/>
                <w:tab w:val="left" w:pos="1139"/>
              </w:tabs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ab/>
              <w:t>5</w:t>
            </w:r>
            <w:r w:rsidRPr="00BB5D66">
              <w:rPr>
                <w:rFonts w:ascii="Arial" w:hAnsi="Arial" w:cs="Arial"/>
              </w:rPr>
              <w:tab/>
            </w:r>
          </w:p>
        </w:tc>
        <w:tc>
          <w:tcPr>
            <w:tcW w:w="1376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3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400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5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25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96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1</w:t>
            </w:r>
          </w:p>
        </w:tc>
      </w:tr>
    </w:tbl>
    <w:p w:rsidR="00C657E1" w:rsidRPr="005875B4" w:rsidRDefault="00C657E1" w:rsidP="00BB5D66">
      <w:pPr>
        <w:spacing w:after="0"/>
        <w:rPr>
          <w:rFonts w:ascii="Arial" w:hAnsi="Arial" w:cs="Arial"/>
          <w:sz w:val="10"/>
        </w:rPr>
      </w:pPr>
    </w:p>
    <w:p w:rsidR="005875B4" w:rsidRDefault="005875B4" w:rsidP="00BB5D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Renvoie 0 si le message n’a pas été acquitté.</w:t>
      </w:r>
      <w:r w:rsidR="00112CC2">
        <w:rPr>
          <w:rFonts w:ascii="Arial" w:hAnsi="Arial" w:cs="Arial"/>
        </w:rPr>
        <w:t xml:space="preserve"> 1 sinon.</w:t>
      </w:r>
    </w:p>
    <w:p w:rsidR="005875B4" w:rsidRPr="00BB5D66" w:rsidRDefault="005875B4" w:rsidP="00BB5D66">
      <w:pPr>
        <w:spacing w:after="0"/>
        <w:rPr>
          <w:rFonts w:ascii="Arial" w:hAnsi="Arial" w:cs="Arial"/>
        </w:rPr>
      </w:pPr>
    </w:p>
    <w:p w:rsidR="00C657E1" w:rsidRDefault="00C657E1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>6 : Alive</w:t>
      </w:r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408"/>
        <w:gridCol w:w="1378"/>
        <w:gridCol w:w="1308"/>
        <w:gridCol w:w="1313"/>
        <w:gridCol w:w="1287"/>
        <w:gridCol w:w="1287"/>
      </w:tblGrid>
      <w:tr w:rsidR="00D03A01" w:rsidRPr="00BB5D66" w:rsidTr="00D03A01">
        <w:trPr>
          <w:jc w:val="center"/>
        </w:trPr>
        <w:tc>
          <w:tcPr>
            <w:tcW w:w="1307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6</w:t>
            </w:r>
          </w:p>
        </w:tc>
        <w:tc>
          <w:tcPr>
            <w:tcW w:w="140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7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30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31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87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7" w:type="dxa"/>
          </w:tcPr>
          <w:p w:rsidR="00D03A01" w:rsidRPr="00BB5D66" w:rsidRDefault="005D5BCB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657E1" w:rsidRPr="00D8534B" w:rsidRDefault="00C657E1" w:rsidP="00BB5D66">
      <w:pPr>
        <w:spacing w:after="0"/>
        <w:rPr>
          <w:rFonts w:ascii="Arial" w:hAnsi="Arial" w:cs="Arial"/>
          <w:sz w:val="10"/>
        </w:rPr>
      </w:pPr>
    </w:p>
    <w:p w:rsidR="00BB5D66" w:rsidRDefault="00D8534B" w:rsidP="00BB5D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 message Alive renvoie tout le temps 1.</w:t>
      </w:r>
    </w:p>
    <w:p w:rsidR="00BB5D66" w:rsidRDefault="00BB5D66" w:rsidP="00BB5D66">
      <w:pPr>
        <w:spacing w:after="0"/>
        <w:rPr>
          <w:rFonts w:ascii="Arial" w:hAnsi="Arial" w:cs="Arial"/>
        </w:rPr>
      </w:pPr>
    </w:p>
    <w:p w:rsidR="00A60598" w:rsidRDefault="00A60598" w:rsidP="00E7744A">
      <w:pPr>
        <w:pStyle w:val="Titre3"/>
      </w:pPr>
      <w:r w:rsidRPr="00BB5D66">
        <w:t>Commandes serveur :</w:t>
      </w:r>
    </w:p>
    <w:p w:rsidR="00BB5D66" w:rsidRPr="00BB5D66" w:rsidRDefault="00BB5D66" w:rsidP="00BB5D66">
      <w:pPr>
        <w:spacing w:after="0"/>
        <w:rPr>
          <w:rFonts w:ascii="Arial" w:hAnsi="Arial" w:cs="Arial"/>
        </w:rPr>
      </w:pPr>
    </w:p>
    <w:p w:rsidR="00A60598" w:rsidRDefault="00A60598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5 : </w:t>
      </w:r>
      <w:proofErr w:type="spellStart"/>
      <w:r w:rsidRPr="00BB5D66">
        <w:rPr>
          <w:rFonts w:ascii="Arial" w:hAnsi="Arial" w:cs="Arial"/>
        </w:rPr>
        <w:t>Ack</w:t>
      </w:r>
      <w:proofErr w:type="spellEnd"/>
    </w:p>
    <w:p w:rsidR="00BB5D66" w:rsidRPr="00BB5D66" w:rsidRDefault="00BB5D66" w:rsidP="00BB5D66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06"/>
        <w:gridCol w:w="1391"/>
        <w:gridCol w:w="1357"/>
        <w:gridCol w:w="1278"/>
        <w:gridCol w:w="1284"/>
        <w:gridCol w:w="1254"/>
        <w:gridCol w:w="1318"/>
      </w:tblGrid>
      <w:tr w:rsidR="00D03A01" w:rsidRPr="00BB5D66" w:rsidTr="00D03A01">
        <w:trPr>
          <w:jc w:val="center"/>
        </w:trPr>
        <w:tc>
          <w:tcPr>
            <w:tcW w:w="1406" w:type="dxa"/>
          </w:tcPr>
          <w:p w:rsidR="00D03A01" w:rsidRPr="00BB5D66" w:rsidRDefault="00D03A01" w:rsidP="00BB5D66">
            <w:pPr>
              <w:tabs>
                <w:tab w:val="center" w:pos="659"/>
                <w:tab w:val="left" w:pos="1139"/>
              </w:tabs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ab/>
              <w:t>5</w:t>
            </w:r>
            <w:r w:rsidRPr="00BB5D66">
              <w:rPr>
                <w:rFonts w:ascii="Arial" w:hAnsi="Arial" w:cs="Arial"/>
              </w:rPr>
              <w:tab/>
            </w:r>
          </w:p>
        </w:tc>
        <w:tc>
          <w:tcPr>
            <w:tcW w:w="1391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57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27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5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BB5D66">
              <w:rPr>
                <w:rFonts w:ascii="Arial" w:hAnsi="Arial" w:cs="Arial"/>
              </w:rPr>
              <w:t>1</w:t>
            </w:r>
          </w:p>
        </w:tc>
      </w:tr>
    </w:tbl>
    <w:p w:rsidR="00A60598" w:rsidRPr="00112CC2" w:rsidRDefault="00A60598" w:rsidP="00BB5D66">
      <w:pPr>
        <w:spacing w:after="0"/>
        <w:rPr>
          <w:rFonts w:ascii="Arial" w:hAnsi="Arial" w:cs="Arial"/>
          <w:sz w:val="10"/>
        </w:rPr>
      </w:pPr>
    </w:p>
    <w:p w:rsidR="00112CC2" w:rsidRDefault="00112CC2" w:rsidP="00BB5D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Renvoie 1 si OK</w:t>
      </w:r>
    </w:p>
    <w:p w:rsidR="00112CC2" w:rsidRPr="00BB5D66" w:rsidRDefault="00112CC2" w:rsidP="00BB5D66">
      <w:pPr>
        <w:spacing w:after="0"/>
        <w:rPr>
          <w:rFonts w:ascii="Arial" w:hAnsi="Arial" w:cs="Arial"/>
        </w:rPr>
      </w:pPr>
    </w:p>
    <w:p w:rsidR="00A60598" w:rsidRDefault="00A60598" w:rsidP="00BB5D6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7 : </w:t>
      </w:r>
      <w:proofErr w:type="spellStart"/>
      <w:r w:rsidRPr="00BB5D66">
        <w:rPr>
          <w:rFonts w:ascii="Arial" w:hAnsi="Arial" w:cs="Arial"/>
        </w:rPr>
        <w:t>MessageSrv</w:t>
      </w:r>
      <w:proofErr w:type="spellEnd"/>
    </w:p>
    <w:p w:rsidR="00E7744A" w:rsidRPr="00E7744A" w:rsidRDefault="00E7744A" w:rsidP="00E7744A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1360"/>
        <w:gridCol w:w="1318"/>
        <w:gridCol w:w="1385"/>
        <w:gridCol w:w="1229"/>
        <w:gridCol w:w="1193"/>
        <w:gridCol w:w="1424"/>
      </w:tblGrid>
      <w:tr w:rsidR="00D03A01" w:rsidRPr="00BB5D66" w:rsidTr="00D03A01">
        <w:trPr>
          <w:jc w:val="center"/>
        </w:trPr>
        <w:tc>
          <w:tcPr>
            <w:tcW w:w="1379" w:type="dxa"/>
          </w:tcPr>
          <w:p w:rsidR="00D03A01" w:rsidRPr="00BB5D66" w:rsidRDefault="00D03A01" w:rsidP="00BB5D66">
            <w:pPr>
              <w:tabs>
                <w:tab w:val="center" w:pos="659"/>
                <w:tab w:val="left" w:pos="1139"/>
              </w:tabs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ab/>
              <w:t>7</w:t>
            </w:r>
            <w:r w:rsidRPr="00BB5D66">
              <w:rPr>
                <w:rFonts w:ascii="Arial" w:hAnsi="Arial" w:cs="Arial"/>
              </w:rPr>
              <w:tab/>
            </w:r>
          </w:p>
        </w:tc>
        <w:tc>
          <w:tcPr>
            <w:tcW w:w="1360" w:type="dxa"/>
          </w:tcPr>
          <w:p w:rsidR="00D03A01" w:rsidRPr="00BB5D66" w:rsidRDefault="00D03A01" w:rsidP="001A1A97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318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385" w:type="dxa"/>
          </w:tcPr>
          <w:p w:rsidR="00D03A01" w:rsidRPr="00BB5D66" w:rsidRDefault="00D03A01" w:rsidP="001A1A9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29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193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NumMsg</w:t>
            </w:r>
            <w:proofErr w:type="spellEnd"/>
          </w:p>
        </w:tc>
        <w:tc>
          <w:tcPr>
            <w:tcW w:w="1424" w:type="dxa"/>
          </w:tcPr>
          <w:p w:rsidR="00D03A01" w:rsidRPr="00BB5D66" w:rsidRDefault="00D03A01" w:rsidP="00BB5D66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Message</w:t>
            </w:r>
          </w:p>
        </w:tc>
      </w:tr>
    </w:tbl>
    <w:p w:rsidR="00A60598" w:rsidRPr="00BB5D66" w:rsidRDefault="00A60598" w:rsidP="00BB5D66">
      <w:pPr>
        <w:spacing w:after="0"/>
        <w:rPr>
          <w:rFonts w:ascii="Arial" w:hAnsi="Arial" w:cs="Arial"/>
        </w:rPr>
      </w:pPr>
    </w:p>
    <w:p w:rsidR="00C657E1" w:rsidRPr="00BB5D66" w:rsidRDefault="00C657E1" w:rsidP="00BB5D66">
      <w:pPr>
        <w:spacing w:after="0"/>
        <w:rPr>
          <w:rFonts w:ascii="Arial" w:hAnsi="Arial" w:cs="Arial"/>
        </w:rPr>
      </w:pPr>
    </w:p>
    <w:p w:rsidR="005D5BCB" w:rsidRPr="00BB5D66" w:rsidRDefault="00E944DD" w:rsidP="009C0F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60598" w:rsidRPr="00BB5D66" w:rsidRDefault="00A60598" w:rsidP="00BB5D66">
      <w:pPr>
        <w:spacing w:after="0"/>
        <w:rPr>
          <w:rFonts w:ascii="Arial" w:hAnsi="Arial" w:cs="Arial"/>
        </w:rPr>
      </w:pPr>
    </w:p>
    <w:sectPr w:rsidR="00A60598" w:rsidRPr="00BB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97156"/>
    <w:multiLevelType w:val="hybridMultilevel"/>
    <w:tmpl w:val="F2126556"/>
    <w:lvl w:ilvl="0" w:tplc="BE9AA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DE"/>
    <w:rsid w:val="00112CC2"/>
    <w:rsid w:val="001A1A97"/>
    <w:rsid w:val="00433977"/>
    <w:rsid w:val="005875B4"/>
    <w:rsid w:val="005D5BCB"/>
    <w:rsid w:val="00676CDE"/>
    <w:rsid w:val="008A2F9A"/>
    <w:rsid w:val="009C0FC0"/>
    <w:rsid w:val="00A60598"/>
    <w:rsid w:val="00BB5D66"/>
    <w:rsid w:val="00C657E1"/>
    <w:rsid w:val="00D03A01"/>
    <w:rsid w:val="00D8534B"/>
    <w:rsid w:val="00E7744A"/>
    <w:rsid w:val="00E944DD"/>
    <w:rsid w:val="00E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7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7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7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6C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7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7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74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7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7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7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6C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7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7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74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25F41004.dotm</Template>
  <TotalTime>61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2015-01-09T14:55:00Z</dcterms:created>
  <dcterms:modified xsi:type="dcterms:W3CDTF">2015-01-09T15:56:00Z</dcterms:modified>
</cp:coreProperties>
</file>